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67A67D" w14:textId="77777777" w:rsidR="008C6CFB" w:rsidRDefault="00000000">
      <w:pPr>
        <w:jc w:val="center"/>
      </w:pPr>
      <w:r>
        <w:rPr>
          <w:rFonts w:ascii="Segoe UI" w:hAnsi="Segoe UI" w:cs="Segoe UI"/>
          <w:sz w:val="40"/>
          <w:szCs w:val="40"/>
        </w:rPr>
        <w:t>Frontend tesztelése</w:t>
      </w:r>
      <w:r>
        <w:rPr>
          <w:rFonts w:ascii="Segoe UI" w:hAnsi="Segoe UI" w:cs="Segoe UI"/>
          <w:sz w:val="40"/>
          <w:szCs w:val="40"/>
        </w:rPr>
        <w:br/>
      </w:r>
      <w:r>
        <w:rPr>
          <w:rFonts w:ascii="Segoe UI" w:hAnsi="Segoe UI" w:cs="Segoe UI"/>
          <w:sz w:val="28"/>
          <w:szCs w:val="28"/>
        </w:rPr>
        <w:t>Bejelentkezés/Regisztráció/Elfelejtett jelszó</w:t>
      </w:r>
    </w:p>
    <w:p w14:paraId="436AC01C" w14:textId="77777777" w:rsidR="008C6CFB" w:rsidRDefault="008C6CFB">
      <w:pPr>
        <w:jc w:val="center"/>
        <w:rPr>
          <w:rFonts w:ascii="Segoe UI" w:hAnsi="Segoe UI" w:cs="Segoe UI"/>
          <w:sz w:val="40"/>
          <w:szCs w:val="40"/>
        </w:rPr>
      </w:pPr>
    </w:p>
    <w:p w14:paraId="7158BC93" w14:textId="77777777" w:rsidR="008C6CFB" w:rsidRDefault="00000000">
      <w:pPr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Regisztráció:</w:t>
      </w:r>
    </w:p>
    <w:p w14:paraId="74473B66" w14:textId="77777777" w:rsidR="008C6CFB" w:rsidRDefault="00000000">
      <w:r>
        <w:rPr>
          <w:rFonts w:ascii="Segoe UI" w:hAnsi="Segoe UI" w:cs="Segoe UI"/>
          <w:noProof/>
          <w:lang w:val="en-US"/>
        </w:rPr>
        <w:drawing>
          <wp:inline distT="0" distB="0" distL="0" distR="0" wp14:anchorId="3F6E5CDB" wp14:editId="07ED1A40">
            <wp:extent cx="5731514" cy="5772149"/>
            <wp:effectExtent l="0" t="0" r="2536" b="1"/>
            <wp:docPr id="1800903690" name="Kép 1" descr="A képen szöveg, képernyőkép, szoftver, tervezés látható&#10;&#10;Előfordulhat, hogy a mesterséges intelligencia által létrehozott tartalom helytelen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577214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</w:rPr>
        <w:br/>
        <w:t>Sikeres regisztráció</w:t>
      </w:r>
    </w:p>
    <w:p w14:paraId="6BBEBCC0" w14:textId="77777777" w:rsidR="008C6CFB" w:rsidRDefault="008C6CFB">
      <w:pPr>
        <w:rPr>
          <w:rFonts w:ascii="Segoe UI" w:hAnsi="Segoe UI" w:cs="Segoe UI"/>
        </w:rPr>
      </w:pPr>
    </w:p>
    <w:p w14:paraId="0F5C05F8" w14:textId="77777777" w:rsidR="008C6CFB" w:rsidRDefault="00000000">
      <w:r>
        <w:rPr>
          <w:rFonts w:ascii="Segoe UI" w:hAnsi="Segoe UI" w:cs="Segoe UI"/>
          <w:noProof/>
          <w:lang w:val="en-US"/>
        </w:rPr>
        <w:lastRenderedPageBreak/>
        <w:drawing>
          <wp:inline distT="0" distB="0" distL="0" distR="0" wp14:anchorId="2E14B0D0" wp14:editId="6ACFF1CD">
            <wp:extent cx="5731514" cy="5754374"/>
            <wp:effectExtent l="0" t="0" r="2536" b="0"/>
            <wp:docPr id="1613525334" name="Kép 1" descr="A képen szöveg, képernyőkép, Betűtípus, embléma látható&#10;&#10;Előfordulhat, hogy a mesterséges intelligencia által létrehozott tartalom helytelen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575437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</w:rPr>
        <w:br/>
        <w:t>Eltérő jelszavak regisztrációkor</w:t>
      </w:r>
    </w:p>
    <w:p w14:paraId="585DA414" w14:textId="77777777" w:rsidR="008C6CFB" w:rsidRDefault="00000000">
      <w:r>
        <w:rPr>
          <w:noProof/>
        </w:rPr>
        <w:lastRenderedPageBreak/>
        <w:drawing>
          <wp:inline distT="0" distB="0" distL="0" distR="0" wp14:anchorId="467C484C" wp14:editId="28EE6B25">
            <wp:extent cx="5731514" cy="5713728"/>
            <wp:effectExtent l="0" t="0" r="2536" b="1272"/>
            <wp:docPr id="1000647306" name="Kép 1" descr="A képen szöveg, képernyőkép, Betűtípus, Grafikus tervezés látható&#10;&#10;Előfordulhat, hogy a mesterséges intelligencia által létrehozott tartalom helytelen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571372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br/>
        <w:t>Ha nem elég erős jelszót ad meg a felhasználó ez az üzenet jelenik meg</w:t>
      </w:r>
    </w:p>
    <w:p w14:paraId="1B6C7AD2" w14:textId="77777777" w:rsidR="008C6CFB" w:rsidRDefault="008C6CFB">
      <w:pPr>
        <w:rPr>
          <w:rFonts w:ascii="Segoe UI" w:hAnsi="Segoe UI" w:cs="Segoe UI"/>
        </w:rPr>
      </w:pPr>
    </w:p>
    <w:p w14:paraId="2BB07ED1" w14:textId="77777777" w:rsidR="008C6CFB" w:rsidRDefault="00000000">
      <w:r>
        <w:rPr>
          <w:rFonts w:ascii="Segoe UI" w:hAnsi="Segoe UI" w:cs="Segoe UI"/>
          <w:noProof/>
          <w:lang w:val="en-US"/>
        </w:rPr>
        <w:lastRenderedPageBreak/>
        <w:drawing>
          <wp:inline distT="0" distB="0" distL="0" distR="0" wp14:anchorId="5D91349E" wp14:editId="269C8ADC">
            <wp:extent cx="5731514" cy="5767706"/>
            <wp:effectExtent l="0" t="0" r="2536" b="4444"/>
            <wp:docPr id="1956342982" name="Kép 1" descr="A képen szöveg, képernyőkép, Betűtípus, embléma látható&#10;&#10;Előfordulhat, hogy a mesterséges intelligencia által létrehozott tartalom helytelen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576770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</w:rPr>
        <w:br/>
        <w:t>Hiányzó adatok regisztrációkor</w:t>
      </w:r>
    </w:p>
    <w:p w14:paraId="2CFDD811" w14:textId="77777777" w:rsidR="008C6CFB" w:rsidRDefault="00000000">
      <w:r>
        <w:rPr>
          <w:rFonts w:ascii="Segoe UI" w:hAnsi="Segoe UI" w:cs="Segoe UI"/>
          <w:noProof/>
          <w:lang w:val="en-US"/>
        </w:rPr>
        <w:lastRenderedPageBreak/>
        <w:drawing>
          <wp:inline distT="0" distB="0" distL="0" distR="0" wp14:anchorId="5E87DE41" wp14:editId="1D6656A1">
            <wp:extent cx="5731514" cy="5740402"/>
            <wp:effectExtent l="0" t="0" r="2536" b="0"/>
            <wp:docPr id="1637070195" name="Kép 1" descr="A képen szöveg, képernyőkép, embléma, Grafikus tervezés látható&#10;&#10;Előfordulhat, hogy a mesterséges intelligencia által létrehozott tartalom helytelen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574040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</w:rPr>
        <w:br/>
        <w:t>Elfelejtett jelszavas email kiküldése</w:t>
      </w:r>
    </w:p>
    <w:p w14:paraId="2156CA3C" w14:textId="77777777" w:rsidR="008C6CFB" w:rsidRDefault="008C6CFB">
      <w:pPr>
        <w:rPr>
          <w:rFonts w:ascii="Segoe UI" w:hAnsi="Segoe UI" w:cs="Segoe UI"/>
        </w:rPr>
      </w:pPr>
    </w:p>
    <w:p w14:paraId="19993345" w14:textId="77777777" w:rsidR="008C6CFB" w:rsidRDefault="00000000">
      <w:r>
        <w:rPr>
          <w:noProof/>
          <w:lang w:val="en-US"/>
        </w:rPr>
        <w:drawing>
          <wp:inline distT="0" distB="0" distL="0" distR="0" wp14:anchorId="7A16315B" wp14:editId="40706C37">
            <wp:extent cx="5731514" cy="1516376"/>
            <wp:effectExtent l="0" t="0" r="2536" b="7624"/>
            <wp:docPr id="55097395" name="Kép 1" descr="A képen szöveg, Betűtípus, képernyőkép látható&#10;&#10;Előfordulhat, hogy a mesterséges intelligencia által létrehozott tartalom helytelen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151637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6B1C26">
        <w:br/>
        <w:t xml:space="preserve">A kiküldött email </w:t>
      </w:r>
    </w:p>
    <w:p w14:paraId="25509EE2" w14:textId="77777777" w:rsidR="008C6CFB" w:rsidRDefault="00000000">
      <w:r>
        <w:rPr>
          <w:noProof/>
          <w:lang w:val="en-US"/>
        </w:rPr>
        <w:lastRenderedPageBreak/>
        <w:drawing>
          <wp:inline distT="0" distB="0" distL="0" distR="0" wp14:anchorId="33F45312" wp14:editId="3F23B241">
            <wp:extent cx="5731514" cy="5763262"/>
            <wp:effectExtent l="0" t="0" r="2536" b="8888"/>
            <wp:docPr id="1693431741" name="Kép 1" descr="A képen szöveg, képernyőkép, embléma, Betűtípus látható&#10;&#10;Előfordulhat, hogy a mesterséges intelligencia által létrehozott tartalom helytelen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576326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6B1C26">
        <w:br/>
        <w:t>Jelszó visszaállítási oldal</w:t>
      </w:r>
      <w:r w:rsidRPr="006B1C26">
        <w:br/>
      </w:r>
      <w:r>
        <w:rPr>
          <w:noProof/>
          <w:lang w:val="en-US"/>
        </w:rPr>
        <w:lastRenderedPageBreak/>
        <w:drawing>
          <wp:inline distT="0" distB="0" distL="0" distR="0" wp14:anchorId="577A43D9" wp14:editId="0889CCAE">
            <wp:extent cx="5731514" cy="5749290"/>
            <wp:effectExtent l="0" t="0" r="2536" b="3810"/>
            <wp:docPr id="1250009895" name="Kép 1" descr="A képen szöveg, képernyőkép, embléma, Betűtípus látható&#10;&#10;Előfordulhat, hogy a mesterséges intelligencia által létrehozott tartalom helytelen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574929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0EBFC26" w14:textId="77777777" w:rsidR="008C6CFB" w:rsidRPr="006B1C26" w:rsidRDefault="00000000">
      <w:r w:rsidRPr="006B1C26">
        <w:t>Üresen hagyott mező esetén ez a kép jelenik meg</w:t>
      </w:r>
    </w:p>
    <w:p w14:paraId="1835128D" w14:textId="77777777" w:rsidR="008C6CFB" w:rsidRDefault="00000000">
      <w:r>
        <w:rPr>
          <w:noProof/>
          <w:lang w:val="en-US"/>
        </w:rPr>
        <w:lastRenderedPageBreak/>
        <w:drawing>
          <wp:inline distT="0" distB="0" distL="0" distR="0" wp14:anchorId="297DD174" wp14:editId="5AD9295A">
            <wp:extent cx="5731514" cy="5735958"/>
            <wp:effectExtent l="0" t="0" r="2536" b="0"/>
            <wp:docPr id="235670869" name="Kép 1" descr="A képen szöveg, képernyőkép, embléma, Betűtípus látható&#10;&#10;Előfordulhat, hogy a mesterséges intelligencia által létrehozott tartalom helytelen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573595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6B1C26">
        <w:br/>
        <w:t>Nem egyező jelszavak esetén ezt látja a felhasználó</w:t>
      </w:r>
    </w:p>
    <w:p w14:paraId="47156F68" w14:textId="77777777" w:rsidR="008C6CFB" w:rsidRDefault="00000000">
      <w:r>
        <w:rPr>
          <w:noProof/>
          <w:lang w:val="en-US"/>
        </w:rPr>
        <w:lastRenderedPageBreak/>
        <w:drawing>
          <wp:inline distT="0" distB="0" distL="0" distR="0" wp14:anchorId="58145635" wp14:editId="1F3C1A67">
            <wp:extent cx="5731514" cy="5735958"/>
            <wp:effectExtent l="0" t="0" r="2536" b="0"/>
            <wp:docPr id="1172339361" name="Kép 1" descr="A képen szöveg, képernyőkép, embléma, Betűtípus látható&#10;&#10;Előfordulhat, hogy a mesterséges intelligencia által létrehozott tartalom helytelen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573595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6B1C26">
        <w:br/>
        <w:t>Ha nem felel meg a kritériumoknak a megadott jelszó</w:t>
      </w:r>
    </w:p>
    <w:p w14:paraId="1C5FCDDD" w14:textId="77777777" w:rsidR="008C6CFB" w:rsidRDefault="00000000">
      <w:r>
        <w:rPr>
          <w:rFonts w:ascii="Segoe UI" w:hAnsi="Segoe UI" w:cs="Segoe UI"/>
          <w:noProof/>
          <w:lang w:val="en-US"/>
        </w:rPr>
        <w:lastRenderedPageBreak/>
        <w:drawing>
          <wp:inline distT="0" distB="0" distL="0" distR="0" wp14:anchorId="5FCDB184" wp14:editId="711FF575">
            <wp:extent cx="5731514" cy="5740402"/>
            <wp:effectExtent l="0" t="0" r="2536" b="0"/>
            <wp:docPr id="1104071513" name="Kép 1" descr="A képen szöveg, képernyőkép, embléma, Betűtípus látható&#10;&#10;Előfordulhat, hogy a mesterséges intelligencia által létrehozott tartalom helytelen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574040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</w:rPr>
        <w:br/>
        <w:t>Üresen hagyott mező jelszóvisszaállításkor</w:t>
      </w:r>
    </w:p>
    <w:p w14:paraId="22694C09" w14:textId="77777777" w:rsidR="008C6CFB" w:rsidRDefault="00000000">
      <w:r>
        <w:rPr>
          <w:rFonts w:ascii="Segoe UI" w:hAnsi="Segoe UI" w:cs="Segoe UI"/>
          <w:noProof/>
          <w:lang w:val="en-US"/>
        </w:rPr>
        <w:lastRenderedPageBreak/>
        <w:drawing>
          <wp:inline distT="0" distB="0" distL="0" distR="0" wp14:anchorId="721887E8" wp14:editId="3222B99B">
            <wp:extent cx="5731514" cy="5718172"/>
            <wp:effectExtent l="0" t="0" r="2536" b="0"/>
            <wp:docPr id="268311587" name="Kép 1" descr="A képen szöveg, képernyőkép, embléma, Betűtípus látható&#10;&#10;Előfordulhat, hogy a mesterséges intelligencia által létrehozott tartalom helytelen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57181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</w:rPr>
        <w:br/>
        <w:t>Bejelentkezéskor hibás adatokat adott meg a felhasználó</w:t>
      </w:r>
    </w:p>
    <w:p w14:paraId="3C96CA50" w14:textId="77777777" w:rsidR="008C6CFB" w:rsidRDefault="00000000">
      <w:r>
        <w:rPr>
          <w:rFonts w:ascii="Segoe UI" w:hAnsi="Segoe UI" w:cs="Segoe UI"/>
          <w:noProof/>
          <w:lang w:val="en-US"/>
        </w:rPr>
        <w:lastRenderedPageBreak/>
        <w:drawing>
          <wp:inline distT="0" distB="0" distL="0" distR="0" wp14:anchorId="79373F8E" wp14:editId="578E1907">
            <wp:extent cx="5731514" cy="5763262"/>
            <wp:effectExtent l="0" t="0" r="2536" b="8888"/>
            <wp:docPr id="711679731" name="Kép 1" descr="A képen szöveg, képernyőkép, embléma, Betűtípus látható&#10;&#10;Előfordulhat, hogy a mesterséges intelligencia által létrehozott tartalom helytelen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576326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</w:rPr>
        <w:br/>
        <w:t>Üresen hagyott mező bejelentkezéskor</w:t>
      </w:r>
    </w:p>
    <w:p w14:paraId="7FDC3F1E" w14:textId="77777777" w:rsidR="008C6CFB" w:rsidRDefault="00000000">
      <w:r>
        <w:rPr>
          <w:rFonts w:ascii="Segoe UI" w:hAnsi="Segoe UI" w:cs="Segoe UI"/>
          <w:noProof/>
          <w:lang w:val="en-US"/>
        </w:rPr>
        <w:lastRenderedPageBreak/>
        <w:drawing>
          <wp:inline distT="0" distB="0" distL="0" distR="0" wp14:anchorId="016317DC" wp14:editId="5196FF21">
            <wp:extent cx="5731514" cy="5767706"/>
            <wp:effectExtent l="0" t="0" r="2536" b="4444"/>
            <wp:docPr id="113336024" name="Kép 1" descr="A képen képernyőkép, szöveg, szoftver, Multimédiás szoftver látható&#10;&#10;Előfordulhat, hogy a mesterséges intelligencia által létrehozott tartalom helytelen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576770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</w:rPr>
        <w:t>Sikeres bejelentkezés</w:t>
      </w:r>
    </w:p>
    <w:sectPr w:rsidR="008C6CFB">
      <w:pgSz w:w="11906" w:h="16838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7C7D24" w14:textId="77777777" w:rsidR="00247080" w:rsidRDefault="00247080">
      <w:pPr>
        <w:spacing w:after="0" w:line="240" w:lineRule="auto"/>
      </w:pPr>
      <w:r>
        <w:separator/>
      </w:r>
    </w:p>
  </w:endnote>
  <w:endnote w:type="continuationSeparator" w:id="0">
    <w:p w14:paraId="408A855F" w14:textId="77777777" w:rsidR="00247080" w:rsidRDefault="00247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4F7938" w14:textId="77777777" w:rsidR="00247080" w:rsidRDefault="0024708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CF1DAD7" w14:textId="77777777" w:rsidR="00247080" w:rsidRDefault="002470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C6CFB"/>
    <w:rsid w:val="00247080"/>
    <w:rsid w:val="006B1C26"/>
    <w:rsid w:val="008C6CFB"/>
    <w:rsid w:val="00C2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5D786"/>
  <w15:docId w15:val="{6C647A81-9EE8-49EB-B058-3BC76CE43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Times New Roman"/>
        <w:kern w:val="3"/>
        <w:sz w:val="24"/>
        <w:szCs w:val="24"/>
        <w:lang w:val="hu-HU" w:eastAsia="en-US" w:bidi="ar-SA"/>
      </w:rPr>
    </w:rPrDefault>
    <w:pPrDefault>
      <w:pPr>
        <w:autoSpaceDN w:val="0"/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uppressAutoHyphens/>
    </w:pPr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Cmsor7">
    <w:name w:val="heading 7"/>
    <w:basedOn w:val="Norml"/>
    <w:next w:val="Norm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Cmsor8">
    <w:name w:val="heading 8"/>
    <w:basedOn w:val="Norml"/>
    <w:next w:val="Norm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Cmsor9">
    <w:name w:val="heading 9"/>
    <w:basedOn w:val="Norml"/>
    <w:next w:val="Norm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Cmsor2Char">
    <w:name w:val="Címsor 2 Char"/>
    <w:basedOn w:val="Bekezdsalapbettpusa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Cmsor3Char">
    <w:name w:val="Címsor 3 Char"/>
    <w:basedOn w:val="Bekezdsalapbettpusa"/>
    <w:rPr>
      <w:rFonts w:eastAsia="Times New Roman" w:cs="Times New Roman"/>
      <w:color w:val="0F4761"/>
      <w:sz w:val="28"/>
      <w:szCs w:val="28"/>
    </w:rPr>
  </w:style>
  <w:style w:type="character" w:customStyle="1" w:styleId="Cmsor4Char">
    <w:name w:val="Címsor 4 Char"/>
    <w:basedOn w:val="Bekezdsalapbettpusa"/>
    <w:rPr>
      <w:rFonts w:eastAsia="Times New Roman" w:cs="Times New Roman"/>
      <w:i/>
      <w:iCs/>
      <w:color w:val="0F4761"/>
    </w:rPr>
  </w:style>
  <w:style w:type="character" w:customStyle="1" w:styleId="Cmsor5Char">
    <w:name w:val="Címsor 5 Char"/>
    <w:basedOn w:val="Bekezdsalapbettpusa"/>
    <w:rPr>
      <w:rFonts w:eastAsia="Times New Roman" w:cs="Times New Roman"/>
      <w:color w:val="0F4761"/>
    </w:rPr>
  </w:style>
  <w:style w:type="character" w:customStyle="1" w:styleId="Cmsor6Char">
    <w:name w:val="Címsor 6 Char"/>
    <w:basedOn w:val="Bekezdsalapbettpusa"/>
    <w:rPr>
      <w:rFonts w:eastAsia="Times New Roman" w:cs="Times New Roman"/>
      <w:i/>
      <w:iCs/>
      <w:color w:val="595959"/>
    </w:rPr>
  </w:style>
  <w:style w:type="character" w:customStyle="1" w:styleId="Cmsor7Char">
    <w:name w:val="Címsor 7 Char"/>
    <w:basedOn w:val="Bekezdsalapbettpusa"/>
    <w:rPr>
      <w:rFonts w:eastAsia="Times New Roman" w:cs="Times New Roman"/>
      <w:color w:val="595959"/>
    </w:rPr>
  </w:style>
  <w:style w:type="character" w:customStyle="1" w:styleId="Cmsor8Char">
    <w:name w:val="Címsor 8 Char"/>
    <w:basedOn w:val="Bekezdsalapbettpusa"/>
    <w:rPr>
      <w:rFonts w:eastAsia="Times New Roman" w:cs="Times New Roman"/>
      <w:i/>
      <w:iCs/>
      <w:color w:val="272727"/>
    </w:rPr>
  </w:style>
  <w:style w:type="character" w:customStyle="1" w:styleId="Cmsor9Char">
    <w:name w:val="Címsor 9 Char"/>
    <w:basedOn w:val="Bekezdsalapbettpusa"/>
    <w:rPr>
      <w:rFonts w:eastAsia="Times New Roman" w:cs="Times New Roman"/>
      <w:color w:val="272727"/>
    </w:rPr>
  </w:style>
  <w:style w:type="paragraph" w:styleId="Cm">
    <w:name w:val="Title"/>
    <w:basedOn w:val="Norml"/>
    <w:next w:val="Norml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CmChar">
    <w:name w:val="Cím Char"/>
    <w:basedOn w:val="Bekezdsalapbettpusa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Alcm">
    <w:name w:val="Subtitle"/>
    <w:basedOn w:val="Norml"/>
    <w:next w:val="Norm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AlcmChar">
    <w:name w:val="Alcím Char"/>
    <w:basedOn w:val="Bekezdsalapbettpusa"/>
    <w:rPr>
      <w:rFonts w:eastAsia="Times New Roman" w:cs="Times New Roman"/>
      <w:color w:val="595959"/>
      <w:spacing w:val="15"/>
      <w:sz w:val="28"/>
      <w:szCs w:val="28"/>
    </w:rPr>
  </w:style>
  <w:style w:type="paragraph" w:styleId="Idzet">
    <w:name w:val="Quote"/>
    <w:basedOn w:val="Norml"/>
    <w:next w:val="Norml"/>
    <w:pPr>
      <w:spacing w:before="160"/>
      <w:jc w:val="center"/>
    </w:pPr>
    <w:rPr>
      <w:i/>
      <w:iCs/>
      <w:color w:val="404040"/>
    </w:rPr>
  </w:style>
  <w:style w:type="character" w:customStyle="1" w:styleId="IdzetChar">
    <w:name w:val="Idézet Char"/>
    <w:basedOn w:val="Bekezdsalapbettpusa"/>
    <w:rPr>
      <w:i/>
      <w:iCs/>
      <w:color w:val="404040"/>
    </w:rPr>
  </w:style>
  <w:style w:type="paragraph" w:styleId="Listaszerbekezds">
    <w:name w:val="List Paragraph"/>
    <w:basedOn w:val="Norml"/>
    <w:pPr>
      <w:ind w:left="720"/>
      <w:contextualSpacing/>
    </w:pPr>
  </w:style>
  <w:style w:type="character" w:styleId="Erskiemels">
    <w:name w:val="Intense Emphasis"/>
    <w:basedOn w:val="Bekezdsalapbettpusa"/>
    <w:rPr>
      <w:i/>
      <w:iCs/>
      <w:color w:val="0F4761"/>
    </w:rPr>
  </w:style>
  <w:style w:type="paragraph" w:styleId="Kiemeltidzet">
    <w:name w:val="Intense Quote"/>
    <w:basedOn w:val="Norml"/>
    <w:next w:val="Norm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KiemeltidzetChar">
    <w:name w:val="Kiemelt idézet Char"/>
    <w:basedOn w:val="Bekezdsalapbettpusa"/>
    <w:rPr>
      <w:i/>
      <w:iCs/>
      <w:color w:val="0F4761"/>
    </w:rPr>
  </w:style>
  <w:style w:type="character" w:styleId="Ershivatkozs">
    <w:name w:val="Intense Reference"/>
    <w:basedOn w:val="Bekezdsalapbettpusa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83</Words>
  <Characters>579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Tarr Gábor</dc:creator>
  <dc:description/>
  <cp:lastModifiedBy>Tarr Gábor</cp:lastModifiedBy>
  <cp:revision>2</cp:revision>
  <dcterms:created xsi:type="dcterms:W3CDTF">2025-05-14T21:32:00Z</dcterms:created>
  <dcterms:modified xsi:type="dcterms:W3CDTF">2025-05-14T21:32:00Z</dcterms:modified>
</cp:coreProperties>
</file>